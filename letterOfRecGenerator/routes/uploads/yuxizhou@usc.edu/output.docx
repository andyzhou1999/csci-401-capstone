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48F81" w14:textId="77777777" w:rsidR="0067632C" w:rsidRDefault="0067632C" w:rsidP="0067632C">
      <w:pPr>
        <w:pStyle w:val="letterbody"/>
        <w:jc w:val="left"/>
        <w:rPr>
          <w:rFonts w:asciiTheme="minorHAnsi" w:hAnsiTheme="minorHAnsi" w:cs="Times New Roman"/>
          <w:sz w:val="20"/>
          <w:szCs w:val="20"/>
        </w:rPr>
      </w:pPr>
    </w:p>
    <w:p w14:paraId="4444DDAD" w14:textId="77777777" w:rsidR="0067632C" w:rsidRDefault="0067632C" w:rsidP="0067632C">
      <w:pPr>
        <w:pStyle w:val="letterbody"/>
        <w:jc w:val="left"/>
        <w:rPr>
          <w:rFonts w:asciiTheme="minorHAnsi" w:hAnsiTheme="minorHAnsi" w:cs="Times New Roman"/>
          <w:sz w:val="20"/>
          <w:szCs w:val="20"/>
        </w:rPr>
      </w:pPr>
    </w:p>
    <w:p w14:paraId="0E711DE3" w14:textId="77777777" w:rsidR="0067632C" w:rsidRDefault="0067632C" w:rsidP="0067632C">
      <w:pPr>
        <w:pStyle w:val="letterbody"/>
        <w:jc w:val="left"/>
        <w:rPr>
          <w:rFonts w:asciiTheme="minorHAnsi" w:hAnsiTheme="minorHAnsi" w:cs="Times New Roman"/>
          <w:sz w:val="20"/>
          <w:szCs w:val="20"/>
        </w:rPr>
      </w:pPr>
    </w:p>
    <w:p w14:paraId="68DC5494" w14:textId="4D962DBC" w:rsidR="0067632C" w:rsidRDefault="003752EC" w:rsidP="0067632C">
      <w:pPr>
        <w:pStyle w:val="letterbody"/>
        <w:jc w:val="right"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 xml:space="preserve">November 13, 2021</w:t>
      </w:r>
    </w:p>
    <w:p w14:paraId="054EB784" w14:textId="2D25E8FA" w:rsidR="0067632C" w:rsidRDefault="003752EC" w:rsidP="003752EC">
      <w:pPr>
        <w:pStyle w:val="letterbody"/>
        <w:jc w:val="left"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 xml:space="preserve"> &amp;lt;!FNAME&amp;gt;&amp;lt;!LNAME&amp;gt; is very smart</w:t>
      </w:r>
      <w:r>
        <w:br/>
      </w:r>
      <w:r>
        <w:rPr>
          <w:rFonts w:asciiTheme="minorHAnsi" w:hAnsiTheme="minorHAnsi" w:cs="Times New Roman"/>
          <w:sz w:val="20"/>
          <w:szCs w:val="20"/>
        </w:rPr>
        <w:t xml:space="preserve">&amp;lt;!OBJ_PRONOUN&amp;gt; will be successful at &amp;lt;!PROG&amp;gt; </w:t>
      </w:r>
    </w:p>
    <w:p w14:paraId="226791FE" w14:textId="77777777" w:rsidR="003752EC" w:rsidRDefault="003752EC" w:rsidP="003752EC">
      <w:pPr>
        <w:pStyle w:val="letterbody"/>
        <w:jc w:val="left"/>
        <w:rPr>
          <w:rFonts w:asciiTheme="minorHAnsi" w:hAnsiTheme="minorHAnsi"/>
          <w:sz w:val="20"/>
          <w:szCs w:val="20"/>
        </w:rPr>
      </w:pPr>
    </w:p>
    <w:p w14:paraId="409817EB" w14:textId="1D41EDDB" w:rsidR="003B3A30" w:rsidRPr="00D81519" w:rsidRDefault="00687EB3" w:rsidP="00F77915">
      <w:pPr>
        <w:pStyle w:val="letterbody"/>
        <w:jc w:val="left"/>
        <w:rPr>
          <w:rFonts w:asciiTheme="minorHAnsi" w:hAnsiTheme="minorHAnsi" w:cs="Times New Roman"/>
          <w:sz w:val="20"/>
          <w:szCs w:val="20"/>
        </w:rPr>
      </w:pPr>
      <w:r w:rsidRPr="00D81519">
        <w:rPr>
          <w:rFonts w:asciiTheme="minorHAnsi" w:hAnsiTheme="minorHAnsi" w:cs="Times New Roman"/>
          <w:sz w:val="20"/>
          <w:szCs w:val="20"/>
        </w:rPr>
        <w:t>Sincerely</w:t>
      </w:r>
      <w:r w:rsidR="003B3A30" w:rsidRPr="00D81519">
        <w:rPr>
          <w:rFonts w:asciiTheme="minorHAnsi" w:hAnsiTheme="minorHAnsi" w:cs="Times New Roman"/>
          <w:sz w:val="20"/>
          <w:szCs w:val="20"/>
        </w:rPr>
        <w:t xml:space="preserve">, </w:t>
      </w:r>
    </w:p>
    <w:p w14:paraId="25DA5908" w14:textId="77777777" w:rsidR="003B3A30" w:rsidRPr="00276334" w:rsidRDefault="003B3A30" w:rsidP="00F77915">
      <w:pPr>
        <w:pStyle w:val="letterbody"/>
        <w:jc w:val="left"/>
        <w:rPr>
          <w:rFonts w:ascii="Times" w:hAnsi="Times"/>
        </w:rPr>
      </w:pPr>
    </w:p>
    <w:p w14:paraId="44964666" w14:textId="745665A9" w:rsidR="003B3A30" w:rsidRPr="00276334" w:rsidRDefault="003B3A30" w:rsidP="00F77915">
      <w:pPr>
        <w:pStyle w:val="letterbody"/>
        <w:jc w:val="left"/>
        <w:rPr>
          <w:rFonts w:ascii="Times" w:hAnsi="Times"/>
        </w:rPr>
      </w:pPr>
    </w:p>
    <w:p w14:paraId="2BBAB1D4" w14:textId="77777777" w:rsidR="00FB1E69" w:rsidRDefault="00FB1E69" w:rsidP="00FB1E69">
      <w:pPr>
        <w:autoSpaceDE w:val="0"/>
        <w:autoSpaceDN w:val="0"/>
        <w:adjustRightInd w:val="0"/>
        <w:rPr>
          <w:rFonts w:ascii="Times" w:hAnsi="Times" w:cs="Times"/>
          <w:b/>
          <w:bCs/>
          <w:sz w:val="22"/>
          <w:szCs w:val="22"/>
        </w:rPr>
      </w:pPr>
      <w:r>
        <w:rPr>
          <w:rFonts w:ascii="Times" w:hAnsi="Times" w:cs="Times"/>
          <w:b/>
          <w:bCs/>
          <w:sz w:val="22"/>
          <w:szCs w:val="22"/>
        </w:rPr>
        <w:t xml:space="preserve">Andy</w:t>
      </w:r>
      <w:proofErr w:type="spellStart"/>
      <w:r>
        <w:rPr>
          <w:rFonts w:ascii="Times" w:hAnsi="Times" w:cs="Times"/>
          <w:b/>
          <w:bCs/>
          <w:sz w:val="22"/>
          <w:szCs w:val="22"/>
        </w:rPr>
        <w:t/>
      </w:r>
      <w:proofErr w:type="spellEnd"/>
      <w:r>
        <w:rPr>
          <w:rFonts w:ascii="Times" w:hAnsi="Times" w:cs="Times"/>
          <w:b/>
          <w:bCs/>
          <w:sz w:val="22"/>
          <w:szCs w:val="22"/>
        </w:rPr>
        <w:t xml:space="preserve"> Zhou</w:t>
      </w:r>
      <w:proofErr w:type="spellStart"/>
      <w:r>
        <w:rPr>
          <w:rFonts w:ascii="Times" w:hAnsi="Times" w:cs="Times"/>
          <w:b/>
          <w:bCs/>
          <w:sz w:val="22"/>
          <w:szCs w:val="22"/>
        </w:rPr>
        <w:t/>
      </w:r>
      <w:proofErr w:type="spellEnd"/>
      <w:r>
        <w:rPr>
          <w:rFonts w:ascii="Times" w:hAnsi="Times" w:cs="Times"/>
          <w:b/>
          <w:bCs/>
          <w:sz w:val="22"/>
          <w:szCs w:val="22"/>
        </w:rPr>
        <w:t/>
      </w:r>
    </w:p>
    <w:p w14:paraId="3444CEDC" w14:textId="77777777" w:rsidR="00FB1E69" w:rsidRDefault="00FB1E69" w:rsidP="00FB1E69">
      <w:p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CP</w:t>
      </w:r>
    </w:p>
    <w:p w14:paraId="4EC09447" w14:textId="77777777" w:rsidR="00FB1E69" w:rsidRDefault="00FB1E69" w:rsidP="00FB1E69">
      <w:p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</w:p>
    <w:p w14:paraId="4D055723" w14:textId="77777777" w:rsidR="00FB1E69" w:rsidRDefault="00FB1E69" w:rsidP="00FB1E69">
      <w:p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CSCI</w:t>
      </w:r>
    </w:p>
    <w:p w14:paraId="60ECB068" w14:textId="77777777" w:rsidR="00FB1E69" w:rsidRDefault="00FB1E69" w:rsidP="00FB1E69">
      <w:p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University of Southern California</w:t>
      </w:r>
    </w:p>
    <w:p w14:paraId="0F9048D9" w14:textId="692A83BE" w:rsidR="00C35609" w:rsidRDefault="00FB1E69" w:rsidP="00FB1E69">
      <w:p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1450 San Pablo St</w:t>
      </w:r>
      <w:proofErr w:type="gramStart"/>
      <w:r>
        <w:rPr>
          <w:rFonts w:ascii="Times" w:hAnsi="Times" w:cs="Times"/>
          <w:sz w:val="20"/>
          <w:szCs w:val="20"/>
        </w:rPr>
        <w:t/>
      </w:r>
      <w:r w:rsidR="00C901C2">
        <w:rPr>
          <w:rFonts w:ascii="Times" w:hAnsi="Times" w:cs="Times"/>
          <w:sz w:val="20"/>
          <w:szCs w:val="20"/>
        </w:rPr>
        <w:t/>
      </w:r>
      <w:proofErr w:type="gramEnd"/>
      <w:r w:rsidR="00C901C2">
        <w:rPr>
          <w:rFonts w:ascii="Times" w:hAnsi="Times" w:cs="Times"/>
          <w:sz w:val="20"/>
          <w:szCs w:val="20"/>
        </w:rPr>
        <w:t/>
      </w:r>
    </w:p>
    <w:p w14:paraId="429884EF" w14:textId="57CCA1D6" w:rsidR="00FB1E69" w:rsidRDefault="00C35609" w:rsidP="00FB1E69">
      <w:p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Los Angeles, </w:t>
      </w:r>
      <w:r w:rsidR="00FB1E69">
        <w:rPr>
          <w:rFonts w:ascii="Times" w:hAnsi="Times" w:cs="Times"/>
          <w:sz w:val="20"/>
          <w:szCs w:val="20"/>
        </w:rPr>
        <w:t xml:space="preserve">CA, 90089</w:t>
      </w:r>
      <w:proofErr w:type="spellStart"/>
      <w:r w:rsidR="00455A60">
        <w:rPr>
          <w:rFonts w:ascii="Times" w:hAnsi="Times" w:cs="Times"/>
          <w:sz w:val="20"/>
          <w:szCs w:val="20"/>
        </w:rPr>
        <w:t/>
      </w:r>
      <w:proofErr w:type="spellEnd"/>
      <w:r w:rsidR="00FB1E69">
        <w:rPr>
          <w:rFonts w:ascii="Times" w:hAnsi="Times" w:cs="Times"/>
          <w:sz w:val="20"/>
          <w:szCs w:val="20"/>
        </w:rPr>
        <w:t/>
      </w:r>
    </w:p>
    <w:p w14:paraId="703091FF" w14:textId="77777777" w:rsidR="00FB1E69" w:rsidRPr="00F72DA6" w:rsidRDefault="00FB1E69" w:rsidP="00FB1E69">
      <w:pPr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1234567</w:t>
      </w:r>
      <w:proofErr w:type="spellStart"/>
      <w:r>
        <w:rPr>
          <w:rFonts w:ascii="Times" w:hAnsi="Times" w:cs="Times"/>
          <w:sz w:val="20"/>
          <w:szCs w:val="20"/>
        </w:rPr>
        <w:t/>
      </w:r>
      <w:proofErr w:type="spellEnd"/>
      <w:r>
        <w:rPr>
          <w:rFonts w:ascii="Times" w:hAnsi="Times" w:cs="Times"/>
          <w:sz w:val="20"/>
          <w:szCs w:val="20"/>
        </w:rPr>
        <w:t/>
      </w:r>
    </w:p>
    <w:p w14:paraId="26C06C42" w14:textId="77777777" w:rsidR="001F3537" w:rsidRPr="0075661B" w:rsidRDefault="001F3537" w:rsidP="00D81519">
      <w:pPr>
        <w:autoSpaceDE w:val="0"/>
        <w:autoSpaceDN w:val="0"/>
        <w:rPr>
          <w:rFonts w:ascii="Times" w:hAnsi="Times"/>
          <w:sz w:val="20"/>
        </w:rPr>
      </w:pPr>
    </w:p>
    <w:sectPr w:rsidR="001F3537" w:rsidRPr="0075661B" w:rsidSect="00FC28BB">
      <w:headerReference w:type="even" r:id="rId7"/>
      <w:headerReference w:type="first" r:id="rId8"/>
      <w:footerReference w:type="first" r:id="rId9"/>
      <w:type w:val="continuous"/>
      <w:pgSz w:w="12240" w:h="15840"/>
      <w:pgMar w:top="1440" w:right="1080" w:bottom="1440" w:left="162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06C9D" w14:textId="77777777" w:rsidR="00725F0E" w:rsidRDefault="00725F0E">
      <w:r>
        <w:separator/>
      </w:r>
    </w:p>
  </w:endnote>
  <w:endnote w:type="continuationSeparator" w:id="0">
    <w:p w14:paraId="425128DB" w14:textId="77777777" w:rsidR="00725F0E" w:rsidRDefault="00725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CaslonPro-Regular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Caslon Pro">
    <w:altName w:val="Georgia"/>
    <w:panose1 w:val="020B0604020202020204"/>
    <w:charset w:val="00"/>
    <w:family w:val="roman"/>
    <w:notTrueType/>
    <w:pitch w:val="variable"/>
    <w:sig w:usb0="00000007" w:usb1="00000001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5F3F1" w14:textId="4B5DDEF5" w:rsidR="00575733" w:rsidRDefault="00B838B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AF2BA6" wp14:editId="6B3F2861">
              <wp:simplePos x="0" y="0"/>
              <wp:positionH relativeFrom="column">
                <wp:posOffset>-626745</wp:posOffset>
              </wp:positionH>
              <wp:positionV relativeFrom="paragraph">
                <wp:posOffset>-685165</wp:posOffset>
              </wp:positionV>
              <wp:extent cx="7340600" cy="533400"/>
              <wp:effectExtent l="0" t="0" r="0" b="0"/>
              <wp:wrapTight wrapText="bothSides">
                <wp:wrapPolygon edited="0">
                  <wp:start x="112" y="0"/>
                  <wp:lineTo x="112" y="20829"/>
                  <wp:lineTo x="21413" y="20829"/>
                  <wp:lineTo x="21413" y="0"/>
                  <wp:lineTo x="112" y="0"/>
                </wp:wrapPolygon>
              </wp:wrapTight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40600" cy="53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txbx>
                      <w:txbxContent>
                        <w:p w14:paraId="1D43D46C" w14:textId="64964E1B" w:rsidR="00575733" w:rsidRPr="00B311AA" w:rsidRDefault="00FB1E69" w:rsidP="001F3537">
                          <w:pPr>
                            <w:jc w:val="center"/>
                            <w:rPr>
                              <w:rFonts w:ascii="Times New Roman" w:hAnsi="Times New Roman" w:cs="Adobe Caslon Pro"/>
                              <w:color w:val="000000" w:themeColor="text1"/>
                              <w:sz w:val="17"/>
                              <w:szCs w:val="15"/>
                            </w:rPr>
                          </w:pPr>
                          <w:r w:rsidRPr="00B311AA">
                            <w:rPr>
                              <w:rFonts w:ascii="Times New Roman" w:hAnsi="Times New Roman" w:cs="Adobe Caslon Pro"/>
                              <w:color w:val="000000" w:themeColor="text1"/>
                              <w:sz w:val="17"/>
                              <w:szCs w:val="15"/>
                            </w:rPr>
                            <w:t xml:space="preserve">University of Southern California</w:t>
                          </w:r>
                        </w:p>
                        <w:p w14:paraId="4E38F9E4" w14:textId="422C370F" w:rsidR="00575733" w:rsidRPr="00D114A7" w:rsidRDefault="00FB1E69" w:rsidP="001F3537">
                          <w:pPr>
                            <w:jc w:val="center"/>
                            <w:rPr>
                              <w:rFonts w:ascii="Times New Roman" w:hAnsi="Times New Roman"/>
                              <w:sz w:val="17"/>
                            </w:rPr>
                          </w:pPr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1450 San Pablo St</w:t>
                          </w:r>
                          <w:proofErr w:type="gramStart"/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/>
                          </w:r>
                          <w:proofErr w:type="gramEnd"/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/>
                          </w:r>
                          <w:r w:rsidR="0077143B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, Los Angeles, CA, </w:t>
                          </w:r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90089</w:t>
                          </w:r>
                          <w:proofErr w:type="spellStart"/>
                          <w:r w:rsidR="0077143B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/>
                          </w:r>
                          <w:proofErr w:type="spellEnd"/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/>
                          </w:r>
                          <w:r w:rsidR="00575733" w:rsidRPr="00D114A7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  •  Tel: </w:t>
                          </w:r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1234567</w:t>
                          </w:r>
                          <w:proofErr w:type="spellStart"/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/>
                          </w:r>
                          <w:proofErr w:type="spellEnd"/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/>
                          </w:r>
                          <w:r w:rsidR="00575733" w:rsidRPr="00D114A7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AF2BA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49.35pt;margin-top:-53.95pt;width:578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" filled="f" stroked="f">
              <v:textbox>
                <w:txbxContent>
                  <w:p w14:paraId="1D43D46C" w14:textId="64964E1B" w:rsidR="00575733" w:rsidRPr="00B311AA" w:rsidRDefault="00FB1E69" w:rsidP="001F3537">
                    <w:pPr>
                      <w:jc w:val="center"/>
                      <w:rPr>
                        <w:rFonts w:ascii="Times New Roman" w:hAnsi="Times New Roman" w:cs="Adobe Caslon Pro"/>
                        <w:color w:val="000000" w:themeColor="text1"/>
                        <w:sz w:val="17"/>
                        <w:szCs w:val="15"/>
                      </w:rPr>
                    </w:pPr>
                    <w:r w:rsidRPr="00B311AA">
                      <w:rPr>
                        <w:rFonts w:ascii="Times New Roman" w:hAnsi="Times New Roman" w:cs="Adobe Caslon Pro"/>
                        <w:color w:val="000000" w:themeColor="text1"/>
                        <w:sz w:val="17"/>
                        <w:szCs w:val="15"/>
                      </w:rPr>
                      <w:t xml:space="preserve">University of Southern California</w:t>
                    </w:r>
                  </w:p>
                  <w:p w14:paraId="4E38F9E4" w14:textId="422C370F" w:rsidR="00575733" w:rsidRPr="00D114A7" w:rsidRDefault="00FB1E69" w:rsidP="001F3537">
                    <w:pPr>
                      <w:jc w:val="center"/>
                      <w:rPr>
                        <w:rFonts w:ascii="Times New Roman" w:hAnsi="Times New Roman"/>
                        <w:sz w:val="17"/>
                      </w:rPr>
                    </w:pPr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1450 San Pablo St</w:t>
                    </w:r>
                    <w:proofErr w:type="gramStart"/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/>
                    </w:r>
                    <w:proofErr w:type="gramEnd"/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/>
                    </w:r>
                    <w:r w:rsidR="0077143B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, Los Angeles, CA, </w:t>
                    </w:r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90089</w:t>
                    </w:r>
                    <w:proofErr w:type="spellStart"/>
                    <w:r w:rsidR="0077143B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/>
                    </w:r>
                    <w:proofErr w:type="spellEnd"/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/>
                    </w:r>
                    <w:r w:rsidR="00575733" w:rsidRPr="00D114A7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  •  Tel: </w:t>
                    </w:r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1234567</w:t>
                    </w:r>
                    <w:proofErr w:type="spellStart"/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/>
                    </w:r>
                    <w:proofErr w:type="spellEnd"/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/>
                    </w:r>
                    <w:r w:rsidR="00575733" w:rsidRPr="00D114A7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 </w:t>
                    </w:r>
                  </w:p>
                </w:txbxContent>
              </v:textbox>
              <w10:wrap type="tigh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2113D" w14:textId="77777777" w:rsidR="00725F0E" w:rsidRDefault="00725F0E">
      <w:r>
        <w:separator/>
      </w:r>
    </w:p>
  </w:footnote>
  <w:footnote w:type="continuationSeparator" w:id="0">
    <w:p w14:paraId="6743A177" w14:textId="77777777" w:rsidR="00725F0E" w:rsidRDefault="00725F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1796B" w14:textId="77777777" w:rsidR="00575733" w:rsidRDefault="00575733">
    <w:pPr>
      <w:pStyle w:val="Header"/>
    </w:pPr>
    <w:r>
      <w:rPr>
        <w:noProof/>
      </w:rPr>
      <w:drawing>
        <wp:inline distT="0" distB="0" distL="0" distR="0" wp14:anchorId="393B9A4D" wp14:editId="3E9B603A">
          <wp:extent cx="5652770" cy="7315200"/>
          <wp:effectExtent l="0" t="0" r="0" b="0"/>
          <wp:docPr id="30" name="Picture 1" descr="Primary USC Letterhead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imary USC Letterhead.pd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52770" cy="7315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2E60F" w14:textId="6BFBD350" w:rsidR="00575733" w:rsidRDefault="00B838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1FF4D9" wp14:editId="36E6992D">
              <wp:simplePos x="0" y="0"/>
              <wp:positionH relativeFrom="column">
                <wp:posOffset>3244215</wp:posOffset>
              </wp:positionH>
              <wp:positionV relativeFrom="paragraph">
                <wp:posOffset>-60325</wp:posOffset>
              </wp:positionV>
              <wp:extent cx="2906395" cy="974725"/>
              <wp:effectExtent l="0" t="0" r="0" b="0"/>
              <wp:wrapTight wrapText="bothSides">
                <wp:wrapPolygon edited="0">
                  <wp:start x="283" y="0"/>
                  <wp:lineTo x="283" y="21107"/>
                  <wp:lineTo x="21095" y="21107"/>
                  <wp:lineTo x="21095" y="0"/>
                  <wp:lineTo x="283" y="0"/>
                </wp:wrapPolygon>
              </wp:wrapTight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06395" cy="974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txbx>
                      <w:txbxContent>
                        <w:p w14:paraId="527F1186" w14:textId="72957D7B" w:rsidR="00575733" w:rsidRPr="00276334" w:rsidRDefault="00FB1E69" w:rsidP="00FB1E69">
                          <w:pPr>
                            <w:jc w:val="right"/>
                          </w:pPr>
                          <w:r w:rsidRPr="00B311AA">
                            <w:rPr>
                              <w:rFonts w:ascii="Arial" w:hAnsi="Arial" w:cs="Adobe Caslon Pro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 xml:space="preserve">CSCI</w:t>
                          </w:r>
                          <w:r w:rsidR="00575733" w:rsidRPr="00B311AA">
                            <w:rPr>
                              <w:rFonts w:ascii="Adobe Caslon Pro" w:hAnsi="Adobe Caslon Pro" w:cs="Adobe Caslon Pro"/>
                              <w:color w:val="000000" w:themeColor="text1"/>
                              <w:sz w:val="16"/>
                              <w:szCs w:val="16"/>
                            </w:rPr>
                            <w:t xml:space="preserve"> </w:t>
                          </w:r>
                          <w:r w:rsidR="00575733">
                            <w:rPr>
                              <w:rFonts w:ascii="Adobe Caslon Pro" w:hAnsi="Adobe Caslon Pro" w:cs="Adobe Caslon Pro"/>
                              <w:color w:val="000000"/>
                              <w:sz w:val="16"/>
                              <w:szCs w:val="16"/>
                            </w:rPr>
                            <w:br/>
                          </w:r>
                          <w:r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 xml:space="preserve">Andy</w:t>
                          </w:r>
                          <w:proofErr w:type="spellStart"/>
                          <w:r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/>
                          </w:r>
                          <w:proofErr w:type="spellEnd"/>
                          <w:r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 xml:space="preserve"> Zhou</w:t>
                          </w:r>
                          <w:proofErr w:type="spellStart"/>
                          <w:r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/>
                          </w:r>
                          <w:proofErr w:type="spellEnd"/>
                          <w:r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/>
                          </w:r>
                          <w:r w:rsidR="00575733" w:rsidRPr="00D114A7"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br/>
                          </w:r>
                          <w:r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 xml:space="preserve">CP</w:t>
                          </w:r>
                          <w:r w:rsidR="00575733">
                            <w:rPr>
                              <w:rFonts w:ascii="Adobe Caslon Pro" w:hAnsi="Adobe Caslon Pro" w:cs="Adobe Caslon Pro"/>
                              <w:color w:val="000000"/>
                              <w:sz w:val="16"/>
                              <w:szCs w:val="16"/>
                            </w:rPr>
                            <w:br/>
                          </w:r>
                          <w:r w:rsidR="00575733">
                            <w:rPr>
                              <w:rFonts w:ascii="Adobe Caslon Pro" w:hAnsi="Adobe Caslon Pro" w:cs="Adobe Caslon Pro"/>
                              <w:color w:val="000000"/>
                              <w:sz w:val="16"/>
                              <w:szCs w:val="16"/>
                            </w:rPr>
                            <w:br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1FF4D9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255.45pt;margin-top:-4.75pt;width:228.85pt;height:7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" filled="f" stroked="f">
              <v:textbox>
                <w:txbxContent>
                  <w:p w14:paraId="527F1186" w14:textId="72957D7B" w:rsidR="00575733" w:rsidRPr="00276334" w:rsidRDefault="00FB1E69" w:rsidP="00FB1E69">
                    <w:pPr>
                      <w:jc w:val="right"/>
                    </w:pPr>
                    <w:r w:rsidRPr="00B311AA">
                      <w:rPr>
                        <w:rFonts w:ascii="Arial" w:hAnsi="Arial" w:cs="Adobe Caslon Pro"/>
                        <w:b/>
                        <w:color w:val="000000" w:themeColor="text1"/>
                        <w:sz w:val="16"/>
                        <w:szCs w:val="16"/>
                      </w:rPr>
                      <w:t xml:space="preserve">CSCI</w:t>
                    </w:r>
                    <w:r w:rsidR="00575733" w:rsidRPr="00B311AA">
                      <w:rPr>
                        <w:rFonts w:ascii="Adobe Caslon Pro" w:hAnsi="Adobe Caslon Pro" w:cs="Adobe Caslon Pro"/>
                        <w:color w:val="000000" w:themeColor="text1"/>
                        <w:sz w:val="16"/>
                        <w:szCs w:val="16"/>
                      </w:rPr>
                      <w:t xml:space="preserve"> </w:t>
                    </w:r>
                    <w:r w:rsidR="00575733">
                      <w:rPr>
                        <w:rFonts w:ascii="Adobe Caslon Pro" w:hAnsi="Adobe Caslon Pro" w:cs="Adobe Caslon Pro"/>
                        <w:color w:val="000000"/>
                        <w:sz w:val="16"/>
                        <w:szCs w:val="16"/>
                      </w:rPr>
                      <w:br/>
                    </w:r>
                    <w:r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 xml:space="preserve">Andy</w:t>
                    </w:r>
                    <w:proofErr w:type="spellStart"/>
                    <w:r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/>
                    </w:r>
                    <w:proofErr w:type="spellEnd"/>
                    <w:r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 xml:space="preserve"> Zhou</w:t>
                    </w:r>
                    <w:proofErr w:type="spellStart"/>
                    <w:r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/>
                    </w:r>
                    <w:proofErr w:type="spellEnd"/>
                    <w:r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/>
                    </w:r>
                    <w:r w:rsidR="00575733" w:rsidRPr="00D114A7"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br/>
                    </w:r>
                    <w:r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 xml:space="preserve">CP</w:t>
                    </w:r>
                    <w:r w:rsidR="00575733">
                      <w:rPr>
                        <w:rFonts w:ascii="Adobe Caslon Pro" w:hAnsi="Adobe Caslon Pro" w:cs="Adobe Caslon Pro"/>
                        <w:color w:val="000000"/>
                        <w:sz w:val="16"/>
                        <w:szCs w:val="16"/>
                      </w:rPr>
                      <w:br/>
                    </w:r>
                    <w:r w:rsidR="00575733">
                      <w:rPr>
                        <w:rFonts w:ascii="Adobe Caslon Pro" w:hAnsi="Adobe Caslon Pro" w:cs="Adobe Caslon Pro"/>
                        <w:color w:val="000000"/>
                        <w:sz w:val="16"/>
                        <w:szCs w:val="16"/>
                      </w:rPr>
                      <w:br/>
                    </w:r>
                  </w:p>
                </w:txbxContent>
              </v:textbox>
              <w10:wrap type="tigh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337"/>
    <w:rsid w:val="00027A85"/>
    <w:rsid w:val="00033284"/>
    <w:rsid w:val="00040C08"/>
    <w:rsid w:val="000433F2"/>
    <w:rsid w:val="0006607D"/>
    <w:rsid w:val="000861D2"/>
    <w:rsid w:val="00094C42"/>
    <w:rsid w:val="000C0622"/>
    <w:rsid w:val="000F0FB1"/>
    <w:rsid w:val="001343D2"/>
    <w:rsid w:val="00167695"/>
    <w:rsid w:val="0017275E"/>
    <w:rsid w:val="001F3537"/>
    <w:rsid w:val="001F7D82"/>
    <w:rsid w:val="00207377"/>
    <w:rsid w:val="00223EAE"/>
    <w:rsid w:val="00226F57"/>
    <w:rsid w:val="00233E85"/>
    <w:rsid w:val="0025360B"/>
    <w:rsid w:val="002620BF"/>
    <w:rsid w:val="00270B41"/>
    <w:rsid w:val="002854E8"/>
    <w:rsid w:val="002D483E"/>
    <w:rsid w:val="002D55FE"/>
    <w:rsid w:val="00316B7E"/>
    <w:rsid w:val="00337648"/>
    <w:rsid w:val="003633E5"/>
    <w:rsid w:val="003743C2"/>
    <w:rsid w:val="003752EC"/>
    <w:rsid w:val="00376829"/>
    <w:rsid w:val="003B3A30"/>
    <w:rsid w:val="003B6513"/>
    <w:rsid w:val="00422E09"/>
    <w:rsid w:val="00430206"/>
    <w:rsid w:val="00455843"/>
    <w:rsid w:val="00455A60"/>
    <w:rsid w:val="0048642B"/>
    <w:rsid w:val="004C3DC8"/>
    <w:rsid w:val="00535C1C"/>
    <w:rsid w:val="0053789E"/>
    <w:rsid w:val="00546C32"/>
    <w:rsid w:val="00575733"/>
    <w:rsid w:val="00580820"/>
    <w:rsid w:val="005808BD"/>
    <w:rsid w:val="0059538D"/>
    <w:rsid w:val="005A75DE"/>
    <w:rsid w:val="005C643D"/>
    <w:rsid w:val="005D1488"/>
    <w:rsid w:val="005E4FE2"/>
    <w:rsid w:val="005F58BE"/>
    <w:rsid w:val="006029C7"/>
    <w:rsid w:val="00602C20"/>
    <w:rsid w:val="0062579B"/>
    <w:rsid w:val="00650220"/>
    <w:rsid w:val="0067632C"/>
    <w:rsid w:val="00687EB3"/>
    <w:rsid w:val="006B17C1"/>
    <w:rsid w:val="007021FA"/>
    <w:rsid w:val="0070709F"/>
    <w:rsid w:val="00725F0E"/>
    <w:rsid w:val="00733D9D"/>
    <w:rsid w:val="00743D45"/>
    <w:rsid w:val="0075661B"/>
    <w:rsid w:val="0077143B"/>
    <w:rsid w:val="00773303"/>
    <w:rsid w:val="007B0E0F"/>
    <w:rsid w:val="007D20A1"/>
    <w:rsid w:val="007F3DEF"/>
    <w:rsid w:val="00810780"/>
    <w:rsid w:val="0081363F"/>
    <w:rsid w:val="00813953"/>
    <w:rsid w:val="00836CAB"/>
    <w:rsid w:val="008535B0"/>
    <w:rsid w:val="00863337"/>
    <w:rsid w:val="0087404A"/>
    <w:rsid w:val="00875EB6"/>
    <w:rsid w:val="0088077F"/>
    <w:rsid w:val="008D6FB8"/>
    <w:rsid w:val="008E3B18"/>
    <w:rsid w:val="008E6D54"/>
    <w:rsid w:val="008F7E1E"/>
    <w:rsid w:val="00912A7D"/>
    <w:rsid w:val="00921BFB"/>
    <w:rsid w:val="00973378"/>
    <w:rsid w:val="009900F5"/>
    <w:rsid w:val="009959E9"/>
    <w:rsid w:val="009E334D"/>
    <w:rsid w:val="009E38C6"/>
    <w:rsid w:val="00A02D30"/>
    <w:rsid w:val="00A02F0E"/>
    <w:rsid w:val="00A1637D"/>
    <w:rsid w:val="00A66030"/>
    <w:rsid w:val="00A7184C"/>
    <w:rsid w:val="00A83547"/>
    <w:rsid w:val="00A959EB"/>
    <w:rsid w:val="00AD3693"/>
    <w:rsid w:val="00AE42E4"/>
    <w:rsid w:val="00AE6CAA"/>
    <w:rsid w:val="00B147E2"/>
    <w:rsid w:val="00B1668C"/>
    <w:rsid w:val="00B166F7"/>
    <w:rsid w:val="00B311AA"/>
    <w:rsid w:val="00B357F7"/>
    <w:rsid w:val="00B50C00"/>
    <w:rsid w:val="00B729B5"/>
    <w:rsid w:val="00B838B4"/>
    <w:rsid w:val="00B83B27"/>
    <w:rsid w:val="00BA72D7"/>
    <w:rsid w:val="00BB761E"/>
    <w:rsid w:val="00BE3789"/>
    <w:rsid w:val="00C04031"/>
    <w:rsid w:val="00C35609"/>
    <w:rsid w:val="00C61F31"/>
    <w:rsid w:val="00C901C2"/>
    <w:rsid w:val="00C915B7"/>
    <w:rsid w:val="00C92246"/>
    <w:rsid w:val="00CC2849"/>
    <w:rsid w:val="00CE257C"/>
    <w:rsid w:val="00CF0930"/>
    <w:rsid w:val="00D05ACB"/>
    <w:rsid w:val="00D5125E"/>
    <w:rsid w:val="00D60611"/>
    <w:rsid w:val="00D70036"/>
    <w:rsid w:val="00D75C45"/>
    <w:rsid w:val="00D8098E"/>
    <w:rsid w:val="00D81519"/>
    <w:rsid w:val="00DA0C28"/>
    <w:rsid w:val="00DD4857"/>
    <w:rsid w:val="00DE6014"/>
    <w:rsid w:val="00E05674"/>
    <w:rsid w:val="00E15011"/>
    <w:rsid w:val="00E158B3"/>
    <w:rsid w:val="00E21C11"/>
    <w:rsid w:val="00E254FC"/>
    <w:rsid w:val="00E36170"/>
    <w:rsid w:val="00E52F83"/>
    <w:rsid w:val="00E64A8C"/>
    <w:rsid w:val="00E82D3C"/>
    <w:rsid w:val="00EA3164"/>
    <w:rsid w:val="00EF1C08"/>
    <w:rsid w:val="00F0607B"/>
    <w:rsid w:val="00F263EF"/>
    <w:rsid w:val="00F36217"/>
    <w:rsid w:val="00F57CBE"/>
    <w:rsid w:val="00F77915"/>
    <w:rsid w:val="00F827ED"/>
    <w:rsid w:val="00F93F1B"/>
    <w:rsid w:val="00FA49AB"/>
    <w:rsid w:val="00FA6A79"/>
    <w:rsid w:val="00FB1E69"/>
    <w:rsid w:val="00FC28BB"/>
    <w:rsid w:val="00FC4D3C"/>
    <w:rsid w:val="00FE1509"/>
    <w:rsid w:val="00FF6D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6219E"/>
  <w15:docId w15:val="{8FC419A5-E2A2-4A65-B709-4CF7DEC2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02A4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3F20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33F20"/>
  </w:style>
  <w:style w:type="paragraph" w:styleId="Footer">
    <w:name w:val="footer"/>
    <w:basedOn w:val="Normal"/>
    <w:link w:val="FooterChar"/>
    <w:uiPriority w:val="99"/>
    <w:unhideWhenUsed/>
    <w:rsid w:val="00C33F20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33F20"/>
  </w:style>
  <w:style w:type="paragraph" w:customStyle="1" w:styleId="letterbody">
    <w:name w:val="letter body"/>
    <w:basedOn w:val="Normal"/>
    <w:uiPriority w:val="99"/>
    <w:rsid w:val="005702A4"/>
    <w:pPr>
      <w:widowControl w:val="0"/>
      <w:autoSpaceDE w:val="0"/>
      <w:autoSpaceDN w:val="0"/>
      <w:adjustRightInd w:val="0"/>
      <w:spacing w:line="280" w:lineRule="atLeast"/>
      <w:jc w:val="both"/>
      <w:textAlignment w:val="center"/>
    </w:pPr>
    <w:rPr>
      <w:rFonts w:ascii="ACaslonPro-Regular" w:hAnsi="ACaslonPro-Regular" w:cs="ACaslonPro-Regular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AD36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D3693"/>
    <w:rPr>
      <w:rFonts w:ascii="Segoe UI" w:eastAsia="MS Mincho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060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7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admin\Desktop\jeff\college\usc\Viterbi%20Letterhead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35597-0A13-4ED0-BD58-03C8AED2F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C:\Users\jeffadmin\Desktop\jeff\college\usc\Viterbi Letterhead Word Template.dotx</Template>
  <TotalTime>8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Miller</dc:creator>
  <cp:keywords/>
  <cp:lastModifiedBy>Frost Tianjian Xu</cp:lastModifiedBy>
  <cp:revision>13</cp:revision>
  <cp:lastPrinted>2017-04-11T13:46:00Z</cp:lastPrinted>
  <dcterms:created xsi:type="dcterms:W3CDTF">2020-09-14T22:18:00Z</dcterms:created>
  <dcterms:modified xsi:type="dcterms:W3CDTF">2021-11-11T00:10:00Z</dcterms:modified>
</cp:coreProperties>
</file>