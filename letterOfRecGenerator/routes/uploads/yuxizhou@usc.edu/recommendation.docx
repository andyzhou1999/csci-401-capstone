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8F81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4444DDAD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0E711DE3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68DC5494" w14:textId="4D962DBC" w:rsidR="0067632C" w:rsidRDefault="003752EC" w:rsidP="0067632C">
      <w:pPr>
        <w:pStyle w:val="letterbody"/>
        <w:jc w:val="right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October 24, 2021</w:t>
      </w:r>
    </w:p>
    <w:p w14:paraId="054EB784" w14:textId="2D25E8FA" w:rsidR="0067632C" w:rsidRDefault="003752EC" w:rsidP="003752E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 </w:t>
      </w:r>
      <w:r>
        <w:br/>
      </w:r>
      <w:r>
        <w:rPr>
          <w:rFonts w:asciiTheme="minorHAnsi" w:hAnsiTheme="minorHAnsi" w:cs="Times New Roman"/>
          <w:sz w:val="20"/>
          <w:szCs w:val="20"/>
        </w:rPr>
        <w:t xml:space="preserve">Andy Zhou He Him His</w:t>
      </w:r>
      <w:r>
        <w:br/>
      </w:r>
      <w:r>
        <w:rPr>
          <w:rFonts w:asciiTheme="minorHAnsi" w:hAnsiTheme="minorHAnsi" w:cs="Times New Roman"/>
          <w:sz w:val="20"/>
          <w:szCs w:val="20"/>
        </w:rPr>
        <w:t xml:space="preserve">Andy Zhou He Him His </w:t>
      </w:r>
    </w:p>
    <w:p w14:paraId="226791FE" w14:textId="77777777" w:rsidR="003752EC" w:rsidRDefault="003752EC" w:rsidP="003752EC">
      <w:pPr>
        <w:pStyle w:val="letterbody"/>
        <w:jc w:val="left"/>
        <w:rPr>
          <w:rFonts w:asciiTheme="minorHAnsi" w:hAnsiTheme="minorHAnsi"/>
          <w:sz w:val="20"/>
          <w:szCs w:val="20"/>
        </w:rPr>
      </w:pPr>
    </w:p>
    <w:p w14:paraId="409817EB" w14:textId="1D41EDDB" w:rsidR="003B3A30" w:rsidRPr="00D81519" w:rsidRDefault="00687EB3" w:rsidP="00F77915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  <w:r w:rsidRPr="00D81519">
        <w:rPr>
          <w:rFonts w:asciiTheme="minorHAnsi" w:hAnsiTheme="minorHAnsi" w:cs="Times New Roman"/>
          <w:sz w:val="20"/>
          <w:szCs w:val="20"/>
        </w:rPr>
        <w:t>Sincerely</w:t>
      </w:r>
      <w:r w:rsidR="003B3A30" w:rsidRPr="00D81519">
        <w:rPr>
          <w:rFonts w:asciiTheme="minorHAnsi" w:hAnsiTheme="minorHAnsi" w:cs="Times New Roman"/>
          <w:sz w:val="20"/>
          <w:szCs w:val="20"/>
        </w:rPr>
        <w:t xml:space="preserve">, </w:t>
      </w:r>
    </w:p>
    <w:p w14:paraId="25DA5908" w14:textId="77777777" w:rsidR="003B3A30" w:rsidRPr="00276334" w:rsidRDefault="003B3A30" w:rsidP="00F77915">
      <w:pPr>
        <w:pStyle w:val="letterbody"/>
        <w:jc w:val="left"/>
        <w:rPr>
          <w:rFonts w:ascii="Times" w:hAnsi="Times"/>
        </w:rPr>
      </w:pPr>
    </w:p>
    <w:p w14:paraId="44964666" w14:textId="745665A9" w:rsidR="003B3A30" w:rsidRPr="00276334" w:rsidRDefault="003B3A30" w:rsidP="00F77915">
      <w:pPr>
        <w:pStyle w:val="letterbody"/>
        <w:jc w:val="left"/>
        <w:rPr>
          <w:rFonts w:ascii="Times" w:hAnsi="Times"/>
        </w:rPr>
      </w:pPr>
    </w:p>
    <w:p w14:paraId="2BBAB1D4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b/>
          <w:bCs/>
          <w:sz w:val="22"/>
          <w:szCs w:val="22"/>
        </w:rPr>
      </w:pPr>
      <w:r>
        <w:rPr>
          <w:rFonts w:ascii="Times" w:hAnsi="Times" w:cs="Times"/>
          <w:b/>
          <w:bCs/>
          <w:sz w:val="22"/>
          <w:szCs w:val="22"/>
        </w:rPr>
        <w:t xml:space="preserve">Andy</w:t>
      </w:r>
      <w:proofErr w:type="spellStart"/>
      <w:r>
        <w:rPr>
          <w:rFonts w:ascii="Times" w:hAnsi="Times" w:cs="Times"/>
          <w:b/>
          <w:bCs/>
          <w:sz w:val="22"/>
          <w:szCs w:val="22"/>
        </w:rPr>
        <w:t/>
      </w:r>
      <w:proofErr w:type="spellEnd"/>
      <w:r>
        <w:rPr>
          <w:rFonts w:ascii="Times" w:hAnsi="Times" w:cs="Times"/>
          <w:b/>
          <w:bCs/>
          <w:sz w:val="22"/>
          <w:szCs w:val="22"/>
        </w:rPr>
        <w:t xml:space="preserve"> Zhou</w:t>
      </w:r>
      <w:proofErr w:type="spellStart"/>
      <w:r>
        <w:rPr>
          <w:rFonts w:ascii="Times" w:hAnsi="Times" w:cs="Times"/>
          <w:b/>
          <w:bCs/>
          <w:sz w:val="22"/>
          <w:szCs w:val="22"/>
        </w:rPr>
        <w:t/>
      </w:r>
      <w:proofErr w:type="spellEnd"/>
      <w:r>
        <w:rPr>
          <w:rFonts w:ascii="Times" w:hAnsi="Times" w:cs="Times"/>
          <w:b/>
          <w:bCs/>
          <w:sz w:val="22"/>
          <w:szCs w:val="22"/>
        </w:rPr>
        <w:t/>
      </w:r>
    </w:p>
    <w:p w14:paraId="3444CEDC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Student</w:t>
      </w:r>
    </w:p>
    <w:p w14:paraId="4EC09447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</w:p>
    <w:p w14:paraId="4D055723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Computer Science</w:t>
      </w:r>
    </w:p>
    <w:p w14:paraId="60ECB068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University of Southern California</w:t>
      </w:r>
    </w:p>
    <w:p w14:paraId="0F9048D9" w14:textId="692A83BE" w:rsidR="00C3560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2637 Ellendale Pl</w:t>
      </w:r>
      <w:r w:rsidR="00C901C2">
        <w:rPr>
          <w:rFonts w:ascii="Times" w:hAnsi="Times" w:cs="Times"/>
          <w:sz w:val="20"/>
          <w:szCs w:val="20"/>
        </w:rPr>
        <w:t/>
      </w:r>
    </w:p>
    <w:p w14:paraId="429884EF" w14:textId="57CCA1D6" w:rsidR="00FB1E69" w:rsidRDefault="00C3560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Los Angeles, </w:t>
      </w:r>
      <w:r w:rsidR="00FB1E69">
        <w:rPr>
          <w:rFonts w:ascii="Times" w:hAnsi="Times" w:cs="Times"/>
          <w:sz w:val="20"/>
          <w:szCs w:val="20"/>
        </w:rPr>
        <w:t xml:space="preserve">CA, 90007</w:t>
      </w:r>
      <w:proofErr w:type="spellStart"/>
      <w:r w:rsidR="00455A60">
        <w:rPr>
          <w:rFonts w:ascii="Times" w:hAnsi="Times" w:cs="Times"/>
          <w:sz w:val="20"/>
          <w:szCs w:val="20"/>
        </w:rPr>
        <w:t/>
      </w:r>
      <w:proofErr w:type="spellEnd"/>
      <w:r w:rsidR="00FB1E69">
        <w:rPr>
          <w:rFonts w:ascii="Times" w:hAnsi="Times" w:cs="Times"/>
          <w:sz w:val="20"/>
          <w:szCs w:val="20"/>
        </w:rPr>
        <w:t/>
      </w:r>
    </w:p>
    <w:p w14:paraId="703091FF" w14:textId="77777777" w:rsidR="00FB1E69" w:rsidRPr="00F72DA6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2132348959</w:t>
      </w:r>
      <w:proofErr w:type="spellStart"/>
      <w:r>
        <w:rPr>
          <w:rFonts w:ascii="Times" w:hAnsi="Times" w:cs="Times"/>
          <w:sz w:val="20"/>
          <w:szCs w:val="20"/>
        </w:rPr>
        <w:t/>
      </w:r>
      <w:proofErr w:type="spellEnd"/>
      <w:r>
        <w:rPr>
          <w:rFonts w:ascii="Times" w:hAnsi="Times" w:cs="Times"/>
          <w:sz w:val="20"/>
          <w:szCs w:val="20"/>
        </w:rPr>
        <w:t/>
      </w:r>
    </w:p>
    <w:p w14:paraId="26C06C42" w14:textId="77777777" w:rsidR="001F3537" w:rsidRPr="0075661B" w:rsidRDefault="001F3537" w:rsidP="00D81519">
      <w:pPr>
        <w:autoSpaceDE w:val="0"/>
        <w:autoSpaceDN w:val="0"/>
        <w:rPr>
          <w:rFonts w:ascii="Times" w:hAnsi="Times"/>
          <w:sz w:val="20"/>
        </w:rPr>
      </w:pPr>
    </w:p>
    <w:sectPr w:rsidR="001F3537" w:rsidRPr="0075661B" w:rsidSect="00FC28BB">
      <w:headerReference w:type="even" r:id="rId7"/>
      <w:headerReference w:type="first" r:id="rId8"/>
      <w:footerReference w:type="first" r:id="rId9"/>
      <w:type w:val="continuous"/>
      <w:pgSz w:w="12240" w:h="15840"/>
      <w:pgMar w:top="1440" w:right="1080" w:bottom="1440" w:left="162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778E1" w14:textId="77777777" w:rsidR="00FC4D3C" w:rsidRDefault="00FC4D3C">
      <w:r>
        <w:separator/>
      </w:r>
    </w:p>
  </w:endnote>
  <w:endnote w:type="continuationSeparator" w:id="0">
    <w:p w14:paraId="66DF60DF" w14:textId="77777777" w:rsidR="00FC4D3C" w:rsidRDefault="00FC4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asl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altName w:val="Georgia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5F3F1" w14:textId="77777777" w:rsidR="00575733" w:rsidRDefault="00FC28BB">
    <w:pPr>
      <w:pStyle w:val="Footer"/>
    </w:pPr>
    <w:r w:rsidRPr="00FC28BB">
      <w:rPr>
        <w:noProof/>
      </w:rPr>
      <w:drawing>
        <wp:anchor distT="0" distB="0" distL="114300" distR="114300" simplePos="0" relativeHeight="251659264" behindDoc="1" locked="0" layoutInCell="1" allowOverlap="1" wp14:anchorId="59157A90" wp14:editId="280BBF1B">
          <wp:simplePos x="0" y="0"/>
          <wp:positionH relativeFrom="column">
            <wp:posOffset>2649855</wp:posOffset>
          </wp:positionH>
          <wp:positionV relativeFrom="paragraph">
            <wp:posOffset>-316865</wp:posOffset>
          </wp:positionV>
          <wp:extent cx="787400" cy="787400"/>
          <wp:effectExtent l="0" t="0" r="0" b="0"/>
          <wp:wrapNone/>
          <wp:docPr id="32" name="Picture 0" descr="Small Use Shield_Black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 Use Shield_BlackOnTrans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940" cy="789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8B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AF2BA6" wp14:editId="5A3B6251">
              <wp:simplePos x="0" y="0"/>
              <wp:positionH relativeFrom="column">
                <wp:posOffset>-626745</wp:posOffset>
              </wp:positionH>
              <wp:positionV relativeFrom="paragraph">
                <wp:posOffset>-685165</wp:posOffset>
              </wp:positionV>
              <wp:extent cx="7340600" cy="533400"/>
              <wp:effectExtent l="0" t="0" r="0" b="0"/>
              <wp:wrapTight wrapText="bothSides">
                <wp:wrapPolygon edited="0">
                  <wp:start x="112" y="0"/>
                  <wp:lineTo x="112" y="20829"/>
                  <wp:lineTo x="21413" y="20829"/>
                  <wp:lineTo x="21413" y="0"/>
                  <wp:lineTo x="112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txbx>
                      <w:txbxContent>
                        <w:p w14:paraId="1D43D46C" w14:textId="64964E1B" w:rsidR="00575733" w:rsidRPr="00D114A7" w:rsidRDefault="00FB1E69" w:rsidP="001F3537">
                          <w:pPr>
                            <w:jc w:val="center"/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cs="Adobe Caslon Pro"/>
                              <w:color w:val="60162E"/>
                              <w:sz w:val="17"/>
                              <w:szCs w:val="15"/>
                            </w:rPr>
                            <w:t xml:space="preserve">University of Southern California</w:t>
                          </w:r>
                        </w:p>
                        <w:p w14:paraId="4E38F9E4" w14:textId="422C370F" w:rsidR="00575733" w:rsidRPr="00D114A7" w:rsidRDefault="00FB1E69" w:rsidP="001F3537">
                          <w:pPr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2637 Ellendale Pl</w:t>
                          </w:r>
                          <w:r w:rsidR="0077143B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, Los Angeles, CA,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90007</w:t>
                          </w:r>
                          <w:proofErr w:type="spellStart"/>
                          <w:r w:rsidR="0077143B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•  Tel: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2132348959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AF2B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49.35pt;margin-top:-53.95pt;width:57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" filled="f" stroked="f">
              <v:textbox>
                <w:txbxContent>
                  <w:p w14:paraId="1D43D46C" w14:textId="64964E1B" w:rsidR="00575733" w:rsidRPr="00D114A7" w:rsidRDefault="00FB1E69" w:rsidP="001F3537">
                    <w:pPr>
                      <w:jc w:val="center"/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</w:pPr>
                    <w:r>
                      <w:rPr>
                        <w:rFonts w:ascii="Times New Roman" w:hAnsi="Times New Roman" w:cs="Adobe Caslon Pro"/>
                        <w:color w:val="60162E"/>
                        <w:sz w:val="17"/>
                        <w:szCs w:val="15"/>
                      </w:rPr>
                      <w:t xml:space="preserve">University of Southern California</w:t>
                    </w:r>
                  </w:p>
                  <w:p w14:paraId="4E38F9E4" w14:textId="422C370F" w:rsidR="00575733" w:rsidRPr="00D114A7" w:rsidRDefault="00FB1E69" w:rsidP="001F3537">
                    <w:pPr>
                      <w:jc w:val="center"/>
                      <w:rPr>
                        <w:rFonts w:ascii="Times New Roman" w:hAnsi="Times New Roman"/>
                        <w:sz w:val="17"/>
                      </w:rPr>
                    </w:pP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2637 Ellendale Pl</w:t>
                    </w:r>
                    <w:r w:rsidR="0077143B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, Los Angeles, CA,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90007</w:t>
                    </w:r>
                    <w:proofErr w:type="spellStart"/>
                    <w:r w:rsidR="0077143B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proofErr w:type="spellEnd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•  Tel: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2132348959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proofErr w:type="spellEnd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</w:t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69BC0" w14:textId="77777777" w:rsidR="00FC4D3C" w:rsidRDefault="00FC4D3C">
      <w:r>
        <w:separator/>
      </w:r>
    </w:p>
  </w:footnote>
  <w:footnote w:type="continuationSeparator" w:id="0">
    <w:p w14:paraId="5BB41512" w14:textId="77777777" w:rsidR="00FC4D3C" w:rsidRDefault="00FC4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1796B" w14:textId="77777777" w:rsidR="00575733" w:rsidRDefault="00575733">
    <w:pPr>
      <w:pStyle w:val="Header"/>
    </w:pPr>
    <w:r>
      <w:rPr>
        <w:noProof/>
      </w:rPr>
      <w:drawing>
        <wp:inline distT="0" distB="0" distL="0" distR="0" wp14:anchorId="393B9A4D" wp14:editId="3E9B603A">
          <wp:extent cx="5652770" cy="7315200"/>
          <wp:effectExtent l="0" t="0" r="0" b="0"/>
          <wp:docPr id="30" name="Picture 1" descr="Primary USC Letterhea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mary USC Letterhead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2770" cy="731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2E60F" w14:textId="6BFBD350" w:rsidR="00575733" w:rsidRDefault="00B838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1FF4D9" wp14:editId="36E6992D">
              <wp:simplePos x="0" y="0"/>
              <wp:positionH relativeFrom="column">
                <wp:posOffset>3244215</wp:posOffset>
              </wp:positionH>
              <wp:positionV relativeFrom="paragraph">
                <wp:posOffset>-60325</wp:posOffset>
              </wp:positionV>
              <wp:extent cx="2906395" cy="974725"/>
              <wp:effectExtent l="0" t="0" r="0" b="0"/>
              <wp:wrapTight wrapText="bothSides">
                <wp:wrapPolygon edited="0">
                  <wp:start x="283" y="0"/>
                  <wp:lineTo x="283" y="21107"/>
                  <wp:lineTo x="21095" y="21107"/>
                  <wp:lineTo x="21095" y="0"/>
                  <wp:lineTo x="283" y="0"/>
                </wp:wrapPolygon>
              </wp:wrapTight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6395" cy="97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txbx>
                      <w:txbxContent>
                        <w:p w14:paraId="527F1186" w14:textId="72957D7B" w:rsidR="00575733" w:rsidRPr="00276334" w:rsidRDefault="00FB1E69" w:rsidP="00FB1E69">
                          <w:pPr>
                            <w:jc w:val="right"/>
                          </w:pPr>
                          <w:r>
                            <w:rPr>
                              <w:rFonts w:ascii="Arial" w:hAnsi="Arial" w:cs="Adobe Caslon Pro"/>
                              <w:b/>
                              <w:color w:val="800000"/>
                              <w:sz w:val="16"/>
                              <w:szCs w:val="16"/>
                            </w:rPr>
                            <w:t xml:space="preserve">Computer Science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 xml:space="preserve">Andy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/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 xml:space="preserve"> Zhou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/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/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 xml:space="preserve">Student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1FF4D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55.45pt;margin-top:-4.75pt;width:228.85pt;height:7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" filled="f" stroked="f">
              <v:textbox>
                <w:txbxContent>
                  <w:p w14:paraId="527F1186" w14:textId="72957D7B" w:rsidR="00575733" w:rsidRPr="00276334" w:rsidRDefault="00FB1E69" w:rsidP="00FB1E69">
                    <w:pPr>
                      <w:jc w:val="right"/>
                    </w:pPr>
                    <w:r>
                      <w:rPr>
                        <w:rFonts w:ascii="Arial" w:hAnsi="Arial" w:cs="Adobe Caslon Pro"/>
                        <w:b/>
                        <w:color w:val="800000"/>
                        <w:sz w:val="16"/>
                        <w:szCs w:val="16"/>
                      </w:rPr>
                      <w:t xml:space="preserve">Computer Science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 xml:space="preserve">Andy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/>
                    </w:r>
                    <w:proofErr w:type="spellEnd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 xml:space="preserve"> Zhou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/>
                    </w:r>
                    <w:proofErr w:type="spellEnd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/>
                    </w:r>
                    <w:r w:rsidR="00575733" w:rsidRPr="00D114A7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 xml:space="preserve">Student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embedSystemFonts/>
  <w:proofState w:spelling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37"/>
    <w:rsid w:val="00027A85"/>
    <w:rsid w:val="00033284"/>
    <w:rsid w:val="00040C08"/>
    <w:rsid w:val="000433F2"/>
    <w:rsid w:val="0006607D"/>
    <w:rsid w:val="000861D2"/>
    <w:rsid w:val="00094C42"/>
    <w:rsid w:val="000C0622"/>
    <w:rsid w:val="000F0FB1"/>
    <w:rsid w:val="001343D2"/>
    <w:rsid w:val="00167695"/>
    <w:rsid w:val="0017275E"/>
    <w:rsid w:val="001F3537"/>
    <w:rsid w:val="001F7D82"/>
    <w:rsid w:val="00207377"/>
    <w:rsid w:val="00223EAE"/>
    <w:rsid w:val="00226F57"/>
    <w:rsid w:val="00233E85"/>
    <w:rsid w:val="0025360B"/>
    <w:rsid w:val="002620BF"/>
    <w:rsid w:val="00270B41"/>
    <w:rsid w:val="002854E8"/>
    <w:rsid w:val="002D483E"/>
    <w:rsid w:val="002D55FE"/>
    <w:rsid w:val="00316B7E"/>
    <w:rsid w:val="00337648"/>
    <w:rsid w:val="003633E5"/>
    <w:rsid w:val="003743C2"/>
    <w:rsid w:val="003752EC"/>
    <w:rsid w:val="00376829"/>
    <w:rsid w:val="003B3A30"/>
    <w:rsid w:val="003B6513"/>
    <w:rsid w:val="00422E09"/>
    <w:rsid w:val="00430206"/>
    <w:rsid w:val="00455843"/>
    <w:rsid w:val="00455A60"/>
    <w:rsid w:val="0048642B"/>
    <w:rsid w:val="004C3DC8"/>
    <w:rsid w:val="00535C1C"/>
    <w:rsid w:val="0053789E"/>
    <w:rsid w:val="00546C32"/>
    <w:rsid w:val="00575733"/>
    <w:rsid w:val="00580820"/>
    <w:rsid w:val="005808BD"/>
    <w:rsid w:val="0059538D"/>
    <w:rsid w:val="005A75DE"/>
    <w:rsid w:val="005C643D"/>
    <w:rsid w:val="005D1488"/>
    <w:rsid w:val="005E4FE2"/>
    <w:rsid w:val="005F58BE"/>
    <w:rsid w:val="006029C7"/>
    <w:rsid w:val="00602C20"/>
    <w:rsid w:val="0062579B"/>
    <w:rsid w:val="00650220"/>
    <w:rsid w:val="0067632C"/>
    <w:rsid w:val="00687EB3"/>
    <w:rsid w:val="006B17C1"/>
    <w:rsid w:val="007021FA"/>
    <w:rsid w:val="0070709F"/>
    <w:rsid w:val="00733D9D"/>
    <w:rsid w:val="00743D45"/>
    <w:rsid w:val="0075661B"/>
    <w:rsid w:val="0077143B"/>
    <w:rsid w:val="00773303"/>
    <w:rsid w:val="007B0E0F"/>
    <w:rsid w:val="007D20A1"/>
    <w:rsid w:val="007F3DEF"/>
    <w:rsid w:val="00810780"/>
    <w:rsid w:val="0081363F"/>
    <w:rsid w:val="00813953"/>
    <w:rsid w:val="00836CAB"/>
    <w:rsid w:val="008535B0"/>
    <w:rsid w:val="00863337"/>
    <w:rsid w:val="0087404A"/>
    <w:rsid w:val="00875EB6"/>
    <w:rsid w:val="0088077F"/>
    <w:rsid w:val="008D6FB8"/>
    <w:rsid w:val="008E3B18"/>
    <w:rsid w:val="008E6D54"/>
    <w:rsid w:val="008F7E1E"/>
    <w:rsid w:val="00912A7D"/>
    <w:rsid w:val="00921BFB"/>
    <w:rsid w:val="00973378"/>
    <w:rsid w:val="009900F5"/>
    <w:rsid w:val="009959E9"/>
    <w:rsid w:val="009E334D"/>
    <w:rsid w:val="009E38C6"/>
    <w:rsid w:val="00A02D30"/>
    <w:rsid w:val="00A02F0E"/>
    <w:rsid w:val="00A1637D"/>
    <w:rsid w:val="00A66030"/>
    <w:rsid w:val="00A7184C"/>
    <w:rsid w:val="00A83547"/>
    <w:rsid w:val="00A959EB"/>
    <w:rsid w:val="00AD3693"/>
    <w:rsid w:val="00AE42E4"/>
    <w:rsid w:val="00AE6CAA"/>
    <w:rsid w:val="00B147E2"/>
    <w:rsid w:val="00B1668C"/>
    <w:rsid w:val="00B166F7"/>
    <w:rsid w:val="00B357F7"/>
    <w:rsid w:val="00B50C00"/>
    <w:rsid w:val="00B729B5"/>
    <w:rsid w:val="00B838B4"/>
    <w:rsid w:val="00B83B27"/>
    <w:rsid w:val="00BA72D7"/>
    <w:rsid w:val="00BB761E"/>
    <w:rsid w:val="00BE3789"/>
    <w:rsid w:val="00C04031"/>
    <w:rsid w:val="00C35609"/>
    <w:rsid w:val="00C61F31"/>
    <w:rsid w:val="00C901C2"/>
    <w:rsid w:val="00C915B7"/>
    <w:rsid w:val="00C92246"/>
    <w:rsid w:val="00CC2849"/>
    <w:rsid w:val="00CE257C"/>
    <w:rsid w:val="00CF0930"/>
    <w:rsid w:val="00D05ACB"/>
    <w:rsid w:val="00D5125E"/>
    <w:rsid w:val="00D60611"/>
    <w:rsid w:val="00D70036"/>
    <w:rsid w:val="00D75C45"/>
    <w:rsid w:val="00D8098E"/>
    <w:rsid w:val="00D81519"/>
    <w:rsid w:val="00DA0C28"/>
    <w:rsid w:val="00DD4857"/>
    <w:rsid w:val="00DE6014"/>
    <w:rsid w:val="00E05674"/>
    <w:rsid w:val="00E15011"/>
    <w:rsid w:val="00E158B3"/>
    <w:rsid w:val="00E21C11"/>
    <w:rsid w:val="00E254FC"/>
    <w:rsid w:val="00E36170"/>
    <w:rsid w:val="00E52F83"/>
    <w:rsid w:val="00E64A8C"/>
    <w:rsid w:val="00E82D3C"/>
    <w:rsid w:val="00EA3164"/>
    <w:rsid w:val="00EF1C08"/>
    <w:rsid w:val="00F0607B"/>
    <w:rsid w:val="00F263EF"/>
    <w:rsid w:val="00F36217"/>
    <w:rsid w:val="00F57CBE"/>
    <w:rsid w:val="00F77915"/>
    <w:rsid w:val="00F827ED"/>
    <w:rsid w:val="00F93F1B"/>
    <w:rsid w:val="00FA49AB"/>
    <w:rsid w:val="00FA6A79"/>
    <w:rsid w:val="00FB1E69"/>
    <w:rsid w:val="00FC28BB"/>
    <w:rsid w:val="00FC4D3C"/>
    <w:rsid w:val="00FE1509"/>
    <w:rsid w:val="00FF6D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6219E"/>
  <w15:docId w15:val="{8FC419A5-E2A2-4A65-B709-4CF7DEC2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02A4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33F20"/>
  </w:style>
  <w:style w:type="paragraph" w:styleId="Footer">
    <w:name w:val="footer"/>
    <w:basedOn w:val="Normal"/>
    <w:link w:val="Foot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33F20"/>
  </w:style>
  <w:style w:type="paragraph" w:customStyle="1" w:styleId="letterbody">
    <w:name w:val="letter body"/>
    <w:basedOn w:val="Normal"/>
    <w:uiPriority w:val="99"/>
    <w:rsid w:val="005702A4"/>
    <w:pPr>
      <w:widowControl w:val="0"/>
      <w:autoSpaceDE w:val="0"/>
      <w:autoSpaceDN w:val="0"/>
      <w:adjustRightInd w:val="0"/>
      <w:spacing w:line="28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AD36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3693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6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admin\Desktop\jeff\college\usc\Viterbi%20Letterhead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35597-0A13-4ED0-BD58-03C8AED2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C:\Users\jeffadmin\Desktop\jeff\college\usc\Viterbi Letterhead Word Template.dotx</Template>
  <TotalTime>7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Miller</dc:creator>
  <cp:keywords/>
  <cp:lastModifiedBy>Frost Tianjian Xu</cp:lastModifiedBy>
  <cp:revision>12</cp:revision>
  <cp:lastPrinted>2017-04-11T13:46:00Z</cp:lastPrinted>
  <dcterms:created xsi:type="dcterms:W3CDTF">2020-09-14T22:18:00Z</dcterms:created>
  <dcterms:modified xsi:type="dcterms:W3CDTF">2021-10-18T06:29:00Z</dcterms:modified>
</cp:coreProperties>
</file>